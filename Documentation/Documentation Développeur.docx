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78AD287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Documentation Développeur</w:t>
            </w:r>
          </w:p>
          <w:p w14:paraId="23749FA9" w14:textId="4F1B2026" w:rsidR="286C8014" w:rsidRDefault="286C8014" w:rsidP="35D4AF81">
            <w:pPr>
              <w:spacing w:line="259" w:lineRule="auto"/>
            </w:pPr>
            <w:r w:rsidRPr="35D4AF81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Du Projet LPRS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02E1C4B7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Par Amine NAKHIL, Loïc Guo Quentin et </w:t>
            </w:r>
            <w:proofErr w:type="spellStart"/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  <w:proofErr w:type="spellEnd"/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Inscription/Connexion</w:t>
      </w:r>
    </w:p>
    <w:p w14:paraId="2173733C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Présentation du Lycée »</w:t>
      </w:r>
    </w:p>
    <w:p w14:paraId="65189318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Evénements »</w:t>
      </w:r>
    </w:p>
    <w:p w14:paraId="7ACFF8CD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Offres d’emplois »</w:t>
      </w:r>
    </w:p>
    <w:p w14:paraId="1788BEB2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Profil</w:t>
      </w:r>
    </w:p>
    <w:p w14:paraId="74A6CF96" w14:textId="74086DA1" w:rsidR="35D4AF81" w:rsidRDefault="00C16617" w:rsidP="00C16617">
      <w:r>
        <w:rPr>
          <w:sz w:val="32"/>
        </w:rPr>
        <w:t>Interactions avec les autres utilisateurs</w:t>
      </w:r>
    </w:p>
    <w:p w14:paraId="7737CACB" w14:textId="2ABF37D5" w:rsidR="35D4AF81" w:rsidRDefault="35D4AF81" w:rsidP="35D4AF81"/>
    <w:p w14:paraId="22B8E5DE" w14:textId="205C7D71" w:rsidR="35D4AF81" w:rsidRDefault="35D4AF81" w:rsidP="35D4AF81"/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2C0F648F" w14:textId="659196C4" w:rsidR="00C16617" w:rsidRDefault="00C16617" w:rsidP="35D4AF81"/>
    <w:p w14:paraId="11B03504" w14:textId="087FC628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 xml:space="preserve">1.Page </w:t>
      </w:r>
      <w:proofErr w:type="spellStart"/>
      <w:r>
        <w:rPr>
          <w:rFonts w:ascii="Segoe UI Black" w:hAnsi="Segoe UI Black" w:cs="Segoe UI Semibold"/>
          <w:color w:val="AFCA0B"/>
          <w:sz w:val="44"/>
          <w:szCs w:val="44"/>
        </w:rPr>
        <w:t>inscription.php</w:t>
      </w:r>
      <w:proofErr w:type="spellEnd"/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F6E73B" w14:textId="73B89D66" w:rsidR="00C16617" w:rsidRDefault="00C16617" w:rsidP="00C1661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3CE871C" wp14:editId="35221AC2">
            <wp:extent cx="3638550" cy="895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588E" w14:textId="3873BF85" w:rsidR="00C16617" w:rsidRDefault="00C16617" w:rsidP="00C16617">
      <w:pPr>
        <w:spacing w:line="259" w:lineRule="auto"/>
        <w:jc w:val="center"/>
        <w:rPr>
          <w:sz w:val="44"/>
          <w:szCs w:val="44"/>
        </w:rPr>
      </w:pPr>
    </w:p>
    <w:p w14:paraId="4B873366" w14:textId="1CCBA0FB" w:rsidR="00C16617" w:rsidRDefault="00C16617" w:rsidP="00C16617">
      <w:pPr>
        <w:spacing w:line="259" w:lineRule="auto"/>
        <w:jc w:val="center"/>
        <w:rPr>
          <w:sz w:val="44"/>
          <w:szCs w:val="44"/>
        </w:rPr>
      </w:pPr>
    </w:p>
    <w:p w14:paraId="4AEB7741" w14:textId="3D4AA139" w:rsidR="00C16617" w:rsidRDefault="00C16617" w:rsidP="00C1661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6D062EC" wp14:editId="097DE1C3">
            <wp:extent cx="7316470" cy="390588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E810" w14:textId="790540DB" w:rsidR="00C16617" w:rsidRDefault="00C16617" w:rsidP="00C16617">
      <w:pPr>
        <w:spacing w:line="259" w:lineRule="auto"/>
        <w:jc w:val="center"/>
        <w:rPr>
          <w:sz w:val="44"/>
          <w:szCs w:val="44"/>
        </w:rPr>
      </w:pPr>
    </w:p>
    <w:p w14:paraId="59960A91" w14:textId="23AB815D" w:rsidR="00C16617" w:rsidRPr="00C16617" w:rsidRDefault="00C16617" w:rsidP="00C1661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058E898E" wp14:editId="270E4C28">
            <wp:extent cx="7316470" cy="288861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C6BF" w14:textId="5674F7F6" w:rsidR="00C16617" w:rsidRDefault="00086100" w:rsidP="00C1661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0B8DDD" wp14:editId="0A8F6E22">
            <wp:simplePos x="0" y="0"/>
            <wp:positionH relativeFrom="column">
              <wp:posOffset>5715</wp:posOffset>
            </wp:positionH>
            <wp:positionV relativeFrom="paragraph">
              <wp:posOffset>1417320</wp:posOffset>
            </wp:positionV>
            <wp:extent cx="7316470" cy="1193165"/>
            <wp:effectExtent l="0" t="0" r="0" b="69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113F853" wp14:editId="319C7DD3">
            <wp:extent cx="7316470" cy="6413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1647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6617" w:rsidSect="00DE471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E8354" w14:textId="77777777" w:rsidR="00242D8F" w:rsidRDefault="00242D8F" w:rsidP="00307692">
      <w:r>
        <w:separator/>
      </w:r>
    </w:p>
  </w:endnote>
  <w:endnote w:type="continuationSeparator" w:id="0">
    <w:p w14:paraId="3CE8FBB7" w14:textId="77777777" w:rsidR="00242D8F" w:rsidRDefault="00242D8F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63FD7" w14:textId="77777777" w:rsidR="00242D8F" w:rsidRDefault="00242D8F" w:rsidP="00307692">
      <w:r>
        <w:separator/>
      </w:r>
    </w:p>
  </w:footnote>
  <w:footnote w:type="continuationSeparator" w:id="0">
    <w:p w14:paraId="237CFDD1" w14:textId="77777777" w:rsidR="00242D8F" w:rsidRDefault="00242D8F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53BF"/>
    <w:rsid w:val="000326C5"/>
    <w:rsid w:val="00086100"/>
    <w:rsid w:val="000861DC"/>
    <w:rsid w:val="000E3268"/>
    <w:rsid w:val="00154F18"/>
    <w:rsid w:val="001730CA"/>
    <w:rsid w:val="001A02BE"/>
    <w:rsid w:val="001C6DA1"/>
    <w:rsid w:val="00202362"/>
    <w:rsid w:val="00242D8F"/>
    <w:rsid w:val="002534DD"/>
    <w:rsid w:val="00255463"/>
    <w:rsid w:val="002A724D"/>
    <w:rsid w:val="00307692"/>
    <w:rsid w:val="00327748"/>
    <w:rsid w:val="0035101B"/>
    <w:rsid w:val="00364ADF"/>
    <w:rsid w:val="003874D9"/>
    <w:rsid w:val="003B5121"/>
    <w:rsid w:val="00472FC1"/>
    <w:rsid w:val="00552A23"/>
    <w:rsid w:val="0058332A"/>
    <w:rsid w:val="006001B1"/>
    <w:rsid w:val="0065536C"/>
    <w:rsid w:val="00690AD5"/>
    <w:rsid w:val="006B445E"/>
    <w:rsid w:val="007113F3"/>
    <w:rsid w:val="00726528"/>
    <w:rsid w:val="00784F87"/>
    <w:rsid w:val="007975A2"/>
    <w:rsid w:val="007D0642"/>
    <w:rsid w:val="0087101A"/>
    <w:rsid w:val="00901EB1"/>
    <w:rsid w:val="00907377"/>
    <w:rsid w:val="009365EA"/>
    <w:rsid w:val="00980171"/>
    <w:rsid w:val="00994907"/>
    <w:rsid w:val="009E1DB2"/>
    <w:rsid w:val="00A646C3"/>
    <w:rsid w:val="00A74D64"/>
    <w:rsid w:val="00AA04D5"/>
    <w:rsid w:val="00AC0341"/>
    <w:rsid w:val="00AF3316"/>
    <w:rsid w:val="00AF7742"/>
    <w:rsid w:val="00B3766B"/>
    <w:rsid w:val="00B95C66"/>
    <w:rsid w:val="00BD6711"/>
    <w:rsid w:val="00BF0E26"/>
    <w:rsid w:val="00C16617"/>
    <w:rsid w:val="00C57FC3"/>
    <w:rsid w:val="00D2786D"/>
    <w:rsid w:val="00D86F3D"/>
    <w:rsid w:val="00D90008"/>
    <w:rsid w:val="00D97D16"/>
    <w:rsid w:val="00DE4713"/>
    <w:rsid w:val="00E5405E"/>
    <w:rsid w:val="00F40A20"/>
    <w:rsid w:val="00F62BCF"/>
    <w:rsid w:val="00F8101C"/>
    <w:rsid w:val="00FA4A9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4</Pages>
  <Words>51</Words>
  <Characters>285</Characters>
  <Application>Microsoft Office Word</Application>
  <DocSecurity>0</DocSecurity>
  <Lines>2</Lines>
  <Paragraphs>1</Paragraphs>
  <ScaleCrop>false</ScaleCrop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creator/>
  <cp:lastModifiedBy/>
  <cp:revision>2</cp:revision>
  <dcterms:created xsi:type="dcterms:W3CDTF">2020-10-27T07:54:00Z</dcterms:created>
  <dcterms:modified xsi:type="dcterms:W3CDTF">2020-10-27T08:12:00Z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