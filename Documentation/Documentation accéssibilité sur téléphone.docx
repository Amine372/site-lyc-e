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Y="-518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9365EA" w14:paraId="797C2E92" w14:textId="77777777" w:rsidTr="00B02B95">
        <w:trPr>
          <w:trHeight w:val="348"/>
        </w:trPr>
        <w:tc>
          <w:tcPr>
            <w:tcW w:w="11736" w:type="dxa"/>
          </w:tcPr>
          <w:p w14:paraId="55F1AB64" w14:textId="18F43BE6" w:rsidR="009365EA" w:rsidRDefault="00B02B95" w:rsidP="00B02B95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noProof/>
              </w:rPr>
              <w:drawing>
                <wp:inline distT="0" distB="0" distL="0" distR="0" wp14:anchorId="6CAA94B5" wp14:editId="6717DFC2">
                  <wp:extent cx="7315200" cy="521970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521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4AC69" w14:textId="3C05B677" w:rsidR="0058332A" w:rsidRDefault="0058332A" w:rsidP="35D4AF81"/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tbl>
      <w:tblPr>
        <w:tblpPr w:leftFromText="180" w:rightFromText="180" w:vertAnchor="text" w:horzAnchor="margin" w:tblpY="114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55318F" w14:paraId="5169A01F" w14:textId="77777777" w:rsidTr="0055318F">
        <w:trPr>
          <w:trHeight w:val="530"/>
        </w:trPr>
        <w:tc>
          <w:tcPr>
            <w:tcW w:w="11115" w:type="dxa"/>
          </w:tcPr>
          <w:p w14:paraId="7BA6EDC4" w14:textId="77777777" w:rsidR="0055318F" w:rsidRDefault="0055318F" w:rsidP="0055318F">
            <w:pPr>
              <w:spacing w:line="259" w:lineRule="auto"/>
              <w:rPr>
                <w:rFonts w:ascii="Segoe UI Light" w:hAnsi="Segoe UI Light" w:cs="Segoe UI Light"/>
                <w:color w:val="009FE3"/>
                <w:sz w:val="72"/>
                <w:szCs w:val="72"/>
              </w:rPr>
            </w:pPr>
            <w:r w:rsidRPr="00325C9E">
              <w:rPr>
                <w:rFonts w:ascii="Segoe UI Light" w:hAnsi="Segoe UI Light" w:cs="Segoe UI Light"/>
                <w:color w:val="009FE3"/>
                <w:sz w:val="72"/>
                <w:szCs w:val="72"/>
              </w:rPr>
              <w:t>Documentation accéssibilité sur téléphone</w:t>
            </w:r>
          </w:p>
          <w:p w14:paraId="4DFC7F73" w14:textId="77777777" w:rsidR="0055318F" w:rsidRDefault="0055318F" w:rsidP="0055318F">
            <w:pPr>
              <w:spacing w:line="259" w:lineRule="auto"/>
            </w:pPr>
            <w:r w:rsidRPr="35D4AF81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Du Projet LPRS</w:t>
            </w:r>
          </w:p>
          <w:p w14:paraId="6AB2335E" w14:textId="77777777" w:rsidR="0055318F" w:rsidRDefault="0055318F" w:rsidP="0055318F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6AEFC89F" w14:textId="75FFE631" w:rsidR="35D4AF81" w:rsidRDefault="35D4AF81" w:rsidP="35D4AF81"/>
    <w:p w14:paraId="3540412F" w14:textId="7408F3E8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46259D51" w14:textId="466609A7" w:rsidR="35D4AF81" w:rsidRDefault="35D4AF81" w:rsidP="35D4AF81"/>
    <w:p w14:paraId="538D1552" w14:textId="6677D9D5" w:rsidR="0055318F" w:rsidRDefault="0055318F" w:rsidP="35D4AF81"/>
    <w:p w14:paraId="1EECA190" w14:textId="76FEDB57" w:rsidR="0055318F" w:rsidRDefault="0055318F" w:rsidP="35D4AF81"/>
    <w:p w14:paraId="2A318421" w14:textId="48A6B2A4" w:rsidR="0055318F" w:rsidRDefault="0055318F" w:rsidP="35D4AF81"/>
    <w:p w14:paraId="3E201073" w14:textId="6F23E191" w:rsidR="0055318F" w:rsidRDefault="0055318F" w:rsidP="35D4AF81"/>
    <w:p w14:paraId="4E91770E" w14:textId="3D9125D5" w:rsidR="0055318F" w:rsidRDefault="0055318F" w:rsidP="35D4AF81"/>
    <w:p w14:paraId="04653CBE" w14:textId="77777777" w:rsidR="0055318F" w:rsidRDefault="0055318F" w:rsidP="35D4AF81"/>
    <w:p w14:paraId="71D8B3B7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lastRenderedPageBreak/>
        <w:t>Inscription/Connexion</w:t>
      </w:r>
    </w:p>
    <w:p w14:paraId="2173733C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Présentation du Lycée »</w:t>
      </w:r>
    </w:p>
    <w:p w14:paraId="65189318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Evénements »</w:t>
      </w:r>
    </w:p>
    <w:p w14:paraId="7ACFF8CD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Page « Offres d’emplois »</w:t>
      </w:r>
    </w:p>
    <w:p w14:paraId="1788BEB2" w14:textId="77777777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Profil</w:t>
      </w:r>
    </w:p>
    <w:p w14:paraId="02E346AD" w14:textId="675E1D0A" w:rsidR="00C16617" w:rsidRDefault="00C16617" w:rsidP="35D4AF81">
      <w:r>
        <w:rPr>
          <w:sz w:val="32"/>
        </w:rPr>
        <w:t>Interactions avec les autres utilisateurs</w:t>
      </w:r>
    </w:p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2C0F648F" w14:textId="659196C4" w:rsidR="00C16617" w:rsidRDefault="00C16617" w:rsidP="35D4AF81"/>
    <w:p w14:paraId="11B03504" w14:textId="0EADEBC9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 xml:space="preserve">1.Page </w:t>
      </w:r>
      <w:r w:rsidR="0027114E">
        <w:rPr>
          <w:rFonts w:ascii="Segoe UI Black" w:hAnsi="Segoe UI Black" w:cs="Segoe UI Semibold"/>
          <w:color w:val="AFCA0B"/>
          <w:sz w:val="44"/>
          <w:szCs w:val="44"/>
        </w:rPr>
        <w:t>d’accueil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2FAAB421" w14:textId="6B825B87" w:rsidR="00B86C7D" w:rsidRPr="008A31C7" w:rsidRDefault="00112A85" w:rsidP="008A31C7">
      <w:pPr>
        <w:spacing w:line="259" w:lineRule="auto"/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C13F5CE" wp14:editId="44C9A691">
            <wp:extent cx="3971925" cy="7038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B82" w14:textId="295E7C1E" w:rsidR="00221082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5060E55" wp14:editId="7460A153">
            <wp:extent cx="3943350" cy="68675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4C9D" w14:textId="3A9B029E" w:rsidR="008A31C7" w:rsidRDefault="008A31C7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238BF4" wp14:editId="38BCEF40">
            <wp:extent cx="3924300" cy="6810375"/>
            <wp:effectExtent l="0" t="0" r="0" b="9525"/>
            <wp:docPr id="1285567041" name="Image 1285567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3087" w14:textId="60B0FA22" w:rsidR="008A31C7" w:rsidRDefault="00DD5EF6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56A0118" wp14:editId="0EB8D7E1">
            <wp:extent cx="3952875" cy="6848475"/>
            <wp:effectExtent l="0" t="0" r="9525" b="9525"/>
            <wp:docPr id="1285567042" name="Image 1285567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D115" w14:textId="6DF2A378" w:rsidR="0027114E" w:rsidRDefault="0027114E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E8C4AA7" wp14:editId="6718E13A">
            <wp:extent cx="3962400" cy="6838950"/>
            <wp:effectExtent l="0" t="0" r="0" b="0"/>
            <wp:docPr id="1285567043" name="Image 1285567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240A" w14:textId="2511C44A" w:rsidR="00133E1F" w:rsidRDefault="00133E1F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5A40481" wp14:editId="704D967D">
            <wp:extent cx="3981450" cy="6886575"/>
            <wp:effectExtent l="0" t="0" r="0" b="9525"/>
            <wp:docPr id="1285567044" name="Image 128556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F149" w14:textId="21E81D19" w:rsidR="0027114E" w:rsidRDefault="0027114E" w:rsidP="0027114E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</w:t>
      </w:r>
      <w:r>
        <w:rPr>
          <w:rFonts w:ascii="Segoe UI Black" w:hAnsi="Segoe UI Black" w:cs="Segoe UI Semibold"/>
          <w:color w:val="AFCA0B"/>
          <w:sz w:val="44"/>
          <w:szCs w:val="44"/>
        </w:rPr>
        <w:t>.Page d’accueil</w:t>
      </w:r>
    </w:p>
    <w:p w14:paraId="647CBF5B" w14:textId="77777777" w:rsidR="0027114E" w:rsidRPr="00572EC8" w:rsidRDefault="0027114E" w:rsidP="0041545B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27114E" w:rsidRPr="00572EC8" w:rsidSect="00DE471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F156C2" w14:textId="77777777" w:rsidR="00250C67" w:rsidRDefault="00250C67" w:rsidP="00307692">
      <w:r>
        <w:separator/>
      </w:r>
    </w:p>
  </w:endnote>
  <w:endnote w:type="continuationSeparator" w:id="0">
    <w:p w14:paraId="60302ABD" w14:textId="77777777" w:rsidR="00250C67" w:rsidRDefault="00250C67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B8386B" w14:textId="77777777" w:rsidR="00250C67" w:rsidRDefault="00250C67" w:rsidP="00307692">
      <w:r>
        <w:separator/>
      </w:r>
    </w:p>
  </w:footnote>
  <w:footnote w:type="continuationSeparator" w:id="0">
    <w:p w14:paraId="01F24F0A" w14:textId="77777777" w:rsidR="00250C67" w:rsidRDefault="00250C67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AD5"/>
    <w:rsid w:val="000053BF"/>
    <w:rsid w:val="00005642"/>
    <w:rsid w:val="00006744"/>
    <w:rsid w:val="00015944"/>
    <w:rsid w:val="00031479"/>
    <w:rsid w:val="000326C5"/>
    <w:rsid w:val="00061B30"/>
    <w:rsid w:val="000624EB"/>
    <w:rsid w:val="00086100"/>
    <w:rsid w:val="000861DC"/>
    <w:rsid w:val="0009660F"/>
    <w:rsid w:val="000A334F"/>
    <w:rsid w:val="000A6D6C"/>
    <w:rsid w:val="000C0700"/>
    <w:rsid w:val="000E0EB4"/>
    <w:rsid w:val="000E3268"/>
    <w:rsid w:val="001013C3"/>
    <w:rsid w:val="00112A85"/>
    <w:rsid w:val="00133E1F"/>
    <w:rsid w:val="00146358"/>
    <w:rsid w:val="00154F18"/>
    <w:rsid w:val="001730CA"/>
    <w:rsid w:val="00191743"/>
    <w:rsid w:val="001921B8"/>
    <w:rsid w:val="001A02BE"/>
    <w:rsid w:val="001B1DE6"/>
    <w:rsid w:val="001C6DA1"/>
    <w:rsid w:val="001D1AB5"/>
    <w:rsid w:val="001D7187"/>
    <w:rsid w:val="001E3E2A"/>
    <w:rsid w:val="001F1B01"/>
    <w:rsid w:val="00202362"/>
    <w:rsid w:val="00205BF8"/>
    <w:rsid w:val="00216F10"/>
    <w:rsid w:val="00221082"/>
    <w:rsid w:val="002303E5"/>
    <w:rsid w:val="00240EC7"/>
    <w:rsid w:val="00250C67"/>
    <w:rsid w:val="002534DD"/>
    <w:rsid w:val="00255463"/>
    <w:rsid w:val="002618F1"/>
    <w:rsid w:val="0027114E"/>
    <w:rsid w:val="00284F1E"/>
    <w:rsid w:val="0029504A"/>
    <w:rsid w:val="002A724D"/>
    <w:rsid w:val="002B7320"/>
    <w:rsid w:val="002C33F1"/>
    <w:rsid w:val="002C4E63"/>
    <w:rsid w:val="002D32C1"/>
    <w:rsid w:val="002E53FD"/>
    <w:rsid w:val="002F34E9"/>
    <w:rsid w:val="002F436F"/>
    <w:rsid w:val="002F6FF9"/>
    <w:rsid w:val="003037E6"/>
    <w:rsid w:val="00307533"/>
    <w:rsid w:val="00307692"/>
    <w:rsid w:val="00325137"/>
    <w:rsid w:val="00325C9E"/>
    <w:rsid w:val="00325F18"/>
    <w:rsid w:val="00327748"/>
    <w:rsid w:val="00332B01"/>
    <w:rsid w:val="00336D61"/>
    <w:rsid w:val="003421C8"/>
    <w:rsid w:val="00342AA7"/>
    <w:rsid w:val="0035101B"/>
    <w:rsid w:val="00363E16"/>
    <w:rsid w:val="00364ADF"/>
    <w:rsid w:val="00367496"/>
    <w:rsid w:val="003842A7"/>
    <w:rsid w:val="003874D9"/>
    <w:rsid w:val="003A423A"/>
    <w:rsid w:val="003B5121"/>
    <w:rsid w:val="003F08F8"/>
    <w:rsid w:val="00402519"/>
    <w:rsid w:val="00403BAC"/>
    <w:rsid w:val="00412B4A"/>
    <w:rsid w:val="0041545B"/>
    <w:rsid w:val="004167A0"/>
    <w:rsid w:val="00434814"/>
    <w:rsid w:val="00461465"/>
    <w:rsid w:val="00470EC7"/>
    <w:rsid w:val="0047244A"/>
    <w:rsid w:val="00472FC1"/>
    <w:rsid w:val="00485F5F"/>
    <w:rsid w:val="0048740C"/>
    <w:rsid w:val="004B0B7C"/>
    <w:rsid w:val="0051572E"/>
    <w:rsid w:val="00533C8D"/>
    <w:rsid w:val="00552A23"/>
    <w:rsid w:val="00552F3A"/>
    <w:rsid w:val="0055318F"/>
    <w:rsid w:val="0056758C"/>
    <w:rsid w:val="00572EC8"/>
    <w:rsid w:val="0058332A"/>
    <w:rsid w:val="00590FC2"/>
    <w:rsid w:val="005A335C"/>
    <w:rsid w:val="005D3226"/>
    <w:rsid w:val="005E3EF1"/>
    <w:rsid w:val="005E6974"/>
    <w:rsid w:val="006001B1"/>
    <w:rsid w:val="006077E6"/>
    <w:rsid w:val="00621351"/>
    <w:rsid w:val="00621680"/>
    <w:rsid w:val="00626CBA"/>
    <w:rsid w:val="0065536C"/>
    <w:rsid w:val="006576ED"/>
    <w:rsid w:val="00666CDA"/>
    <w:rsid w:val="00690AD5"/>
    <w:rsid w:val="006A245E"/>
    <w:rsid w:val="006A7410"/>
    <w:rsid w:val="006B445E"/>
    <w:rsid w:val="006B4C69"/>
    <w:rsid w:val="006C3934"/>
    <w:rsid w:val="006D7D22"/>
    <w:rsid w:val="006F7499"/>
    <w:rsid w:val="00705B49"/>
    <w:rsid w:val="0071004B"/>
    <w:rsid w:val="007113F3"/>
    <w:rsid w:val="007126E9"/>
    <w:rsid w:val="00712D58"/>
    <w:rsid w:val="00726528"/>
    <w:rsid w:val="00754488"/>
    <w:rsid w:val="00763DC5"/>
    <w:rsid w:val="00784F87"/>
    <w:rsid w:val="00791867"/>
    <w:rsid w:val="007975A2"/>
    <w:rsid w:val="007B5AD8"/>
    <w:rsid w:val="007C08C4"/>
    <w:rsid w:val="007D0642"/>
    <w:rsid w:val="007D4249"/>
    <w:rsid w:val="007F5FB0"/>
    <w:rsid w:val="0083238D"/>
    <w:rsid w:val="00842AC7"/>
    <w:rsid w:val="00851B18"/>
    <w:rsid w:val="0086470E"/>
    <w:rsid w:val="0087101A"/>
    <w:rsid w:val="008729D4"/>
    <w:rsid w:val="008766B9"/>
    <w:rsid w:val="00881A2C"/>
    <w:rsid w:val="00887657"/>
    <w:rsid w:val="008A31C7"/>
    <w:rsid w:val="008B29FC"/>
    <w:rsid w:val="008B4F54"/>
    <w:rsid w:val="008C564E"/>
    <w:rsid w:val="008C6791"/>
    <w:rsid w:val="008F7FFB"/>
    <w:rsid w:val="00901EB1"/>
    <w:rsid w:val="00907377"/>
    <w:rsid w:val="00915E0A"/>
    <w:rsid w:val="009365EA"/>
    <w:rsid w:val="00941A7C"/>
    <w:rsid w:val="00980171"/>
    <w:rsid w:val="00985718"/>
    <w:rsid w:val="00994107"/>
    <w:rsid w:val="00994907"/>
    <w:rsid w:val="009A5B61"/>
    <w:rsid w:val="009A5DD3"/>
    <w:rsid w:val="009D1C3C"/>
    <w:rsid w:val="009E1DB2"/>
    <w:rsid w:val="00A1763B"/>
    <w:rsid w:val="00A51F62"/>
    <w:rsid w:val="00A62252"/>
    <w:rsid w:val="00A646C3"/>
    <w:rsid w:val="00A74D64"/>
    <w:rsid w:val="00A77D58"/>
    <w:rsid w:val="00A923F0"/>
    <w:rsid w:val="00A94D82"/>
    <w:rsid w:val="00AA04D5"/>
    <w:rsid w:val="00AC0341"/>
    <w:rsid w:val="00AC32BB"/>
    <w:rsid w:val="00AF3316"/>
    <w:rsid w:val="00AF7742"/>
    <w:rsid w:val="00B02B95"/>
    <w:rsid w:val="00B118A9"/>
    <w:rsid w:val="00B3766B"/>
    <w:rsid w:val="00B51E01"/>
    <w:rsid w:val="00B57DF6"/>
    <w:rsid w:val="00B86C7D"/>
    <w:rsid w:val="00B939ED"/>
    <w:rsid w:val="00B94F6F"/>
    <w:rsid w:val="00B95C66"/>
    <w:rsid w:val="00BB63B2"/>
    <w:rsid w:val="00BC50D3"/>
    <w:rsid w:val="00BD4C13"/>
    <w:rsid w:val="00BD6711"/>
    <w:rsid w:val="00BD7F04"/>
    <w:rsid w:val="00BE50E2"/>
    <w:rsid w:val="00BE6A32"/>
    <w:rsid w:val="00BF0E26"/>
    <w:rsid w:val="00BF3933"/>
    <w:rsid w:val="00BF6C9A"/>
    <w:rsid w:val="00C16617"/>
    <w:rsid w:val="00C21846"/>
    <w:rsid w:val="00C57FC3"/>
    <w:rsid w:val="00C667C3"/>
    <w:rsid w:val="00C9064C"/>
    <w:rsid w:val="00C941FD"/>
    <w:rsid w:val="00CB2A42"/>
    <w:rsid w:val="00CB48C3"/>
    <w:rsid w:val="00CB58D9"/>
    <w:rsid w:val="00CC1AD5"/>
    <w:rsid w:val="00CC4B39"/>
    <w:rsid w:val="00CD1351"/>
    <w:rsid w:val="00CD4595"/>
    <w:rsid w:val="00CD5714"/>
    <w:rsid w:val="00D2786D"/>
    <w:rsid w:val="00D328AD"/>
    <w:rsid w:val="00D45712"/>
    <w:rsid w:val="00D466CB"/>
    <w:rsid w:val="00D66733"/>
    <w:rsid w:val="00D729A7"/>
    <w:rsid w:val="00D86F3D"/>
    <w:rsid w:val="00D87EF8"/>
    <w:rsid w:val="00D90008"/>
    <w:rsid w:val="00D97D16"/>
    <w:rsid w:val="00DD5EF6"/>
    <w:rsid w:val="00DE0BE0"/>
    <w:rsid w:val="00DE4713"/>
    <w:rsid w:val="00DE4D60"/>
    <w:rsid w:val="00DF5196"/>
    <w:rsid w:val="00E150B7"/>
    <w:rsid w:val="00E421D9"/>
    <w:rsid w:val="00E44B2A"/>
    <w:rsid w:val="00E52FAA"/>
    <w:rsid w:val="00E5405E"/>
    <w:rsid w:val="00E620A2"/>
    <w:rsid w:val="00EB6D4E"/>
    <w:rsid w:val="00ED1991"/>
    <w:rsid w:val="00EF0A24"/>
    <w:rsid w:val="00F224D3"/>
    <w:rsid w:val="00F40A20"/>
    <w:rsid w:val="00F43042"/>
    <w:rsid w:val="00F62BCF"/>
    <w:rsid w:val="00F8101C"/>
    <w:rsid w:val="00FA4A96"/>
    <w:rsid w:val="00FC2C98"/>
    <w:rsid w:val="00FC5003"/>
    <w:rsid w:val="00FD4553"/>
    <w:rsid w:val="00FE211D"/>
    <w:rsid w:val="00FF1252"/>
    <w:rsid w:val="00FF13ED"/>
    <w:rsid w:val="00FF3192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</Template>
  <TotalTime>0</TotalTime>
  <Pages>8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2020-12-11T15:22:00Z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